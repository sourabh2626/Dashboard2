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471621" cy="1100380"/>
                      <wp:effectExtent l="0" t="0" r="0" b="508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1621" cy="1100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8076D" w:rsidRPr="00D86945" w:rsidRDefault="00A8076D" w:rsidP="00414E98">
                                  <w:pPr>
                                    <w:pStyle w:val="Title"/>
                                  </w:pPr>
                                  <w:r>
                                    <w:t xml:space="preserve">Report </w:t>
                                  </w:r>
                                  <w:proofErr w:type="gramStart"/>
                                  <w:r>
                                    <w:t>Of</w:t>
                                  </w:r>
                                  <w:proofErr w:type="gramEnd"/>
                                  <w:r>
                                    <w:t xml:space="preserve"> Road Accident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3.35pt;height:8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" filled="f" stroked="f" strokeweight=".5pt">
                      <v:textbox>
                        <w:txbxContent>
                          <w:p w:rsidR="00A8076D" w:rsidRPr="00D86945" w:rsidRDefault="00A8076D" w:rsidP="00414E98">
                            <w:pPr>
                              <w:pStyle w:val="Title"/>
                            </w:pPr>
                            <w:r>
                              <w:t xml:space="preserve">Report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Road Accident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28D75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EE750B3889D04249944AE645252FB3D6"/>
              </w:placeholder>
              <w15:appearance w15:val="hidden"/>
            </w:sdtPr>
            <w:sdtContent>
              <w:p w:rsidR="00D077E9" w:rsidRDefault="006C0BDF" w:rsidP="00D077E9">
                <w:r>
                  <w:t>For year -</w:t>
                </w:r>
                <w:bookmarkStart w:id="0" w:name="_GoBack"/>
                <w:bookmarkEnd w:id="0"/>
                <w:r w:rsidR="00414E98">
                  <w:rPr>
                    <w:rStyle w:val="SubtitleChar"/>
                    <w:b w:val="0"/>
                  </w:rPr>
                  <w:t>2021 &amp; 2022</w:t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9BF33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414E98" w:rsidP="00D077E9">
            <w:r>
              <w:t>- Sourabh Desai</w:t>
            </w:r>
          </w:p>
          <w:p w:rsidR="00D077E9" w:rsidRPr="00414E98" w:rsidRDefault="00414E98" w:rsidP="00D077E9">
            <w:pPr>
              <w:rPr>
                <w:sz w:val="18"/>
                <w:szCs w:val="18"/>
              </w:rPr>
            </w:pPr>
            <w:r w:rsidRPr="00414E98">
              <w:rPr>
                <w:sz w:val="18"/>
                <w:szCs w:val="18"/>
              </w:rPr>
              <w:t xml:space="preserve">               </w:t>
            </w:r>
            <w:r>
              <w:rPr>
                <w:sz w:val="18"/>
                <w:szCs w:val="18"/>
              </w:rPr>
              <w:t xml:space="preserve">       </w:t>
            </w:r>
            <w:r w:rsidRPr="00414E98">
              <w:rPr>
                <w:sz w:val="18"/>
                <w:szCs w:val="18"/>
              </w:rPr>
              <w:t>7378873306</w:t>
            </w:r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E67D1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2B26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414E98" w:rsidP="00D077E9">
      <w:pPr>
        <w:pStyle w:val="Heading1"/>
      </w:pPr>
      <w:r>
        <w:lastRenderedPageBreak/>
        <w:t>Road Accident in UK (2021-22)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2B7937D7677646D9B93E2C82F6034521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:rsidR="00D077E9" w:rsidRDefault="00414E98" w:rsidP="00DF027C">
                <w:pPr>
                  <w:pStyle w:val="Heading2"/>
                </w:pPr>
                <w:r>
                  <w:t>Analysis and Visualization of Accidental Data.</w:t>
                </w:r>
              </w:p>
            </w:sdtContent>
          </w:sdt>
          <w:p w:rsidR="00DF027C" w:rsidRDefault="00141359" w:rsidP="00DF027C">
            <w:r>
              <w:t xml:space="preserve">BRIEF- </w:t>
            </w:r>
          </w:p>
          <w:p w:rsidR="00DF027C" w:rsidRDefault="00414E98" w:rsidP="00DF027C">
            <w:pPr>
              <w:pStyle w:val="Content"/>
            </w:pPr>
            <w:r>
              <w:t xml:space="preserve">I have created </w:t>
            </w:r>
            <w:proofErr w:type="gramStart"/>
            <w:r>
              <w:t>an</w:t>
            </w:r>
            <w:proofErr w:type="gramEnd"/>
            <w:r>
              <w:t xml:space="preserve"> Visuals in Microsoft Excel by analyzing the </w:t>
            </w:r>
            <w:r w:rsidR="002D6B79">
              <w:t>Dataset of United Kingdom</w:t>
            </w:r>
          </w:p>
          <w:p w:rsidR="002D6B79" w:rsidRDefault="002D6B79" w:rsidP="00DF027C">
            <w:pPr>
              <w:pStyle w:val="Content"/>
            </w:pPr>
            <w:r>
              <w:t xml:space="preserve"> </w:t>
            </w:r>
          </w:p>
          <w:p w:rsidR="002D6B79" w:rsidRDefault="002D6B79" w:rsidP="002D6B79">
            <w:pPr>
              <w:pStyle w:val="Content"/>
              <w:numPr>
                <w:ilvl w:val="0"/>
                <w:numId w:val="2"/>
              </w:numPr>
            </w:pPr>
            <w:proofErr w:type="gramStart"/>
            <w:r>
              <w:t>I  have</w:t>
            </w:r>
            <w:proofErr w:type="gramEnd"/>
            <w:r>
              <w:t xml:space="preserve"> downloaded the Dataset from Kaggle . I have mentioned the link from which I have downloaded the Dataset.</w:t>
            </w:r>
          </w:p>
          <w:p w:rsidR="002D6B79" w:rsidRDefault="002D6B79" w:rsidP="002D6B79">
            <w:pPr>
              <w:pStyle w:val="Content"/>
              <w:ind w:left="720"/>
            </w:pPr>
          </w:p>
          <w:p w:rsidR="002D6B79" w:rsidRPr="002D6B79" w:rsidRDefault="002D6B79" w:rsidP="002D6B79">
            <w:pPr>
              <w:pStyle w:val="Content"/>
              <w:rPr>
                <w:b/>
              </w:rPr>
            </w:pPr>
            <w:r w:rsidRPr="00141359">
              <w:rPr>
                <w:b/>
                <w:sz w:val="32"/>
              </w:rPr>
              <w:t>Link</w:t>
            </w:r>
            <w:r w:rsidRPr="002D6B79">
              <w:rPr>
                <w:b/>
              </w:rPr>
              <w:t xml:space="preserve">  </w:t>
            </w:r>
          </w:p>
          <w:p w:rsidR="002D6B79" w:rsidRDefault="002D6B79" w:rsidP="002D6B79">
            <w:pPr>
              <w:pStyle w:val="Content"/>
            </w:pPr>
            <w:proofErr w:type="gramStart"/>
            <w:r>
              <w:t xml:space="preserve">“ </w:t>
            </w:r>
            <w:r w:rsidRPr="002D6B79">
              <w:t>https://drive.google.com/file/d/1R_uaoZL18nRbqC_MULVne90h3SdRbAyn/view</w:t>
            </w:r>
            <w:proofErr w:type="gramEnd"/>
            <w:r>
              <w:t xml:space="preserve"> “</w:t>
            </w:r>
          </w:p>
          <w:p w:rsidR="00B416C0" w:rsidRDefault="002D6B79" w:rsidP="00DF027C">
            <w:pPr>
              <w:pStyle w:val="Content"/>
            </w:pPr>
            <w:r>
              <w:t xml:space="preserve"> </w:t>
            </w:r>
          </w:p>
          <w:p w:rsidR="00865D7A" w:rsidRDefault="00141359" w:rsidP="00DF027C">
            <w:pPr>
              <w:pStyle w:val="Content"/>
              <w:rPr>
                <w:b/>
              </w:rPr>
            </w:pPr>
            <w:r>
              <w:rPr>
                <w:b/>
              </w:rPr>
              <w:t>REQUIREMENTS -</w:t>
            </w:r>
          </w:p>
          <w:p w:rsidR="00141359" w:rsidRDefault="00141359" w:rsidP="00DF027C">
            <w:pPr>
              <w:pStyle w:val="Content"/>
            </w:pPr>
          </w:p>
          <w:p w:rsidR="00141359" w:rsidRPr="00141359" w:rsidRDefault="00B416C0" w:rsidP="00DF027C">
            <w:pPr>
              <w:pStyle w:val="Content"/>
            </w:pPr>
            <w:proofErr w:type="gramStart"/>
            <w:r w:rsidRPr="00141359">
              <w:t>Basically</w:t>
            </w:r>
            <w:proofErr w:type="gramEnd"/>
            <w:r w:rsidR="00141359" w:rsidRPr="00141359">
              <w:t xml:space="preserve"> </w:t>
            </w:r>
            <w:r w:rsidRPr="00141359">
              <w:t>the Requirement which I felt that was-</w:t>
            </w:r>
          </w:p>
          <w:p w:rsidR="00B416C0" w:rsidRDefault="00B416C0" w:rsidP="00B416C0">
            <w:pPr>
              <w:pStyle w:val="Content"/>
              <w:numPr>
                <w:ilvl w:val="0"/>
                <w:numId w:val="1"/>
              </w:numPr>
            </w:pPr>
            <w:r>
              <w:t xml:space="preserve">The end product to be created </w:t>
            </w:r>
            <w:proofErr w:type="spellStart"/>
            <w:r>
              <w:t>i.e</w:t>
            </w:r>
            <w:proofErr w:type="spellEnd"/>
            <w:r>
              <w:t xml:space="preserve"> Dashboard that must be Road Accident Dashboard for Year 2021 and 2022.</w:t>
            </w:r>
          </w:p>
          <w:p w:rsidR="00B416C0" w:rsidRDefault="00B416C0" w:rsidP="00B416C0">
            <w:pPr>
              <w:pStyle w:val="Content"/>
              <w:numPr>
                <w:ilvl w:val="0"/>
                <w:numId w:val="1"/>
              </w:numPr>
            </w:pPr>
            <w:r>
              <w:t>To get the Insight</w:t>
            </w:r>
          </w:p>
          <w:p w:rsidR="00865D7A" w:rsidRDefault="00B416C0" w:rsidP="00141359">
            <w:pPr>
              <w:pStyle w:val="Content"/>
              <w:ind w:left="924"/>
            </w:pPr>
            <w:r>
              <w:t xml:space="preserve"> </w:t>
            </w:r>
          </w:p>
          <w:p w:rsidR="002D6B79" w:rsidRPr="00865D7A" w:rsidRDefault="002D6B79" w:rsidP="00DF027C">
            <w:pPr>
              <w:pStyle w:val="Content"/>
              <w:rPr>
                <w:b/>
                <w:sz w:val="32"/>
                <w:szCs w:val="32"/>
              </w:rPr>
            </w:pPr>
            <w:r w:rsidRPr="00865D7A">
              <w:rPr>
                <w:b/>
                <w:sz w:val="32"/>
                <w:szCs w:val="32"/>
              </w:rPr>
              <w:t xml:space="preserve">Primary KPIs </w:t>
            </w:r>
          </w:p>
          <w:p w:rsidR="002D6B79" w:rsidRDefault="002D6B79" w:rsidP="002D6B79">
            <w:pPr>
              <w:pStyle w:val="Content"/>
              <w:numPr>
                <w:ilvl w:val="0"/>
                <w:numId w:val="1"/>
              </w:numPr>
            </w:pPr>
            <w:r>
              <w:t>Total Casualties taken after Accident.</w:t>
            </w:r>
          </w:p>
          <w:p w:rsidR="002D6B79" w:rsidRDefault="002D6B79" w:rsidP="002D6B79">
            <w:pPr>
              <w:pStyle w:val="Content"/>
              <w:numPr>
                <w:ilvl w:val="0"/>
                <w:numId w:val="1"/>
              </w:numPr>
            </w:pPr>
            <w:r>
              <w:t xml:space="preserve">Total Casualties and </w:t>
            </w:r>
            <w:r w:rsidR="00865D7A">
              <w:t>Percentage of total with respect to accident severity and maximum casualties by type of vehi</w:t>
            </w:r>
            <w:r w:rsidR="00197639">
              <w:t>cle</w:t>
            </w:r>
            <w:r w:rsidR="00865D7A">
              <w:t>.</w:t>
            </w:r>
          </w:p>
          <w:p w:rsidR="00865D7A" w:rsidRPr="00141359" w:rsidRDefault="00865D7A" w:rsidP="00865D7A">
            <w:pPr>
              <w:pStyle w:val="Content"/>
              <w:rPr>
                <w:b/>
                <w:sz w:val="32"/>
              </w:rPr>
            </w:pPr>
            <w:r w:rsidRPr="00141359">
              <w:rPr>
                <w:b/>
                <w:sz w:val="32"/>
              </w:rPr>
              <w:t>Secondary KPIs</w:t>
            </w:r>
          </w:p>
          <w:p w:rsidR="00865D7A" w:rsidRDefault="00865D7A" w:rsidP="00865D7A">
            <w:pPr>
              <w:pStyle w:val="Content"/>
              <w:numPr>
                <w:ilvl w:val="0"/>
                <w:numId w:val="1"/>
              </w:numPr>
            </w:pPr>
            <w:r>
              <w:t>Total casualties with respect to Vehicle type.</w:t>
            </w:r>
          </w:p>
          <w:p w:rsidR="00865D7A" w:rsidRDefault="00865D7A" w:rsidP="00865D7A">
            <w:pPr>
              <w:pStyle w:val="Content"/>
              <w:numPr>
                <w:ilvl w:val="0"/>
                <w:numId w:val="1"/>
              </w:numPr>
            </w:pPr>
            <w:r>
              <w:t>Maximum casualties by road type.</w:t>
            </w:r>
          </w:p>
          <w:p w:rsidR="00865D7A" w:rsidRDefault="00865D7A" w:rsidP="00865D7A">
            <w:pPr>
              <w:pStyle w:val="Content"/>
              <w:numPr>
                <w:ilvl w:val="0"/>
                <w:numId w:val="1"/>
              </w:numPr>
            </w:pPr>
            <w:r>
              <w:t>Monthly trend line showing compassion of casualties for year 2021 and 2022.</w:t>
            </w:r>
          </w:p>
          <w:p w:rsidR="00865D7A" w:rsidRDefault="00865D7A" w:rsidP="00865D7A">
            <w:pPr>
              <w:pStyle w:val="Content"/>
              <w:numPr>
                <w:ilvl w:val="0"/>
                <w:numId w:val="1"/>
              </w:numPr>
            </w:pPr>
            <w:r>
              <w:t>Distribution of total casualties by road surface.</w:t>
            </w:r>
          </w:p>
          <w:p w:rsidR="00865D7A" w:rsidRDefault="00865D7A" w:rsidP="00865D7A">
            <w:pPr>
              <w:pStyle w:val="Content"/>
              <w:numPr>
                <w:ilvl w:val="0"/>
                <w:numId w:val="1"/>
              </w:numPr>
            </w:pPr>
            <w:r>
              <w:t>Relationship between casualties by Area /Location/Day/Night.</w:t>
            </w:r>
          </w:p>
          <w:p w:rsidR="00865D7A" w:rsidRDefault="00865D7A" w:rsidP="00865D7A">
            <w:pPr>
              <w:pStyle w:val="Content"/>
              <w:ind w:left="924"/>
            </w:pPr>
          </w:p>
          <w:p w:rsidR="00865D7A" w:rsidRDefault="00865D7A" w:rsidP="00865D7A">
            <w:pPr>
              <w:pStyle w:val="Content"/>
              <w:ind w:left="924"/>
            </w:pPr>
          </w:p>
          <w:p w:rsidR="00865D7A" w:rsidRDefault="00865D7A" w:rsidP="00865D7A">
            <w:pPr>
              <w:pStyle w:val="Content"/>
            </w:pPr>
          </w:p>
        </w:tc>
      </w:tr>
    </w:tbl>
    <w:p w:rsidR="00865D7A" w:rsidRPr="00141359" w:rsidRDefault="00865D7A" w:rsidP="00141359">
      <w:pPr>
        <w:pStyle w:val="Heading1"/>
      </w:pPr>
      <w:r>
        <w:br w:type="page"/>
      </w:r>
      <w:r w:rsidR="00141359" w:rsidRPr="00141359">
        <w:rPr>
          <w:sz w:val="48"/>
        </w:rPr>
        <w:lastRenderedPageBreak/>
        <w:t>Thing</w:t>
      </w:r>
      <w:r w:rsidR="006C0BDF">
        <w:rPr>
          <w:sz w:val="48"/>
        </w:rPr>
        <w:t>s</w:t>
      </w:r>
      <w:r w:rsidR="00141359" w:rsidRPr="00141359">
        <w:rPr>
          <w:sz w:val="48"/>
        </w:rPr>
        <w:t xml:space="preserve"> </w:t>
      </w:r>
      <w:r w:rsidR="00141359">
        <w:rPr>
          <w:sz w:val="48"/>
        </w:rPr>
        <w:t>D</w:t>
      </w:r>
      <w:r w:rsidR="00141359" w:rsidRPr="00141359">
        <w:rPr>
          <w:sz w:val="48"/>
        </w:rPr>
        <w:t xml:space="preserve">one </w:t>
      </w:r>
      <w:r w:rsidR="00141359">
        <w:rPr>
          <w:sz w:val="48"/>
        </w:rPr>
        <w:t>W</w:t>
      </w:r>
      <w:r w:rsidR="00141359" w:rsidRPr="00141359">
        <w:rPr>
          <w:sz w:val="48"/>
        </w:rPr>
        <w:t xml:space="preserve">hile </w:t>
      </w:r>
      <w:r w:rsidR="00141359">
        <w:rPr>
          <w:sz w:val="48"/>
        </w:rPr>
        <w:t>C</w:t>
      </w:r>
      <w:r w:rsidR="00141359" w:rsidRPr="00141359">
        <w:rPr>
          <w:sz w:val="48"/>
        </w:rPr>
        <w:t xml:space="preserve">reating </w:t>
      </w:r>
      <w:proofErr w:type="gramStart"/>
      <w:r w:rsidR="00141359">
        <w:rPr>
          <w:sz w:val="48"/>
        </w:rPr>
        <w:t>T</w:t>
      </w:r>
      <w:r w:rsidR="00141359" w:rsidRPr="00141359">
        <w:rPr>
          <w:sz w:val="48"/>
        </w:rPr>
        <w:t>he</w:t>
      </w:r>
      <w:proofErr w:type="gramEnd"/>
      <w:r w:rsidR="00141359" w:rsidRPr="00141359">
        <w:rPr>
          <w:sz w:val="48"/>
        </w:rPr>
        <w:t xml:space="preserve"> </w:t>
      </w:r>
      <w:r w:rsidR="00141359">
        <w:rPr>
          <w:sz w:val="48"/>
        </w:rPr>
        <w:t>P</w:t>
      </w:r>
      <w:r w:rsidR="00141359" w:rsidRPr="00141359">
        <w:rPr>
          <w:sz w:val="48"/>
        </w:rPr>
        <w:t xml:space="preserve">roject </w:t>
      </w:r>
    </w:p>
    <w:p w:rsidR="00141359" w:rsidRDefault="00141359" w:rsidP="00141359">
      <w:pPr>
        <w:pStyle w:val="ListParagraph"/>
        <w:numPr>
          <w:ilvl w:val="0"/>
          <w:numId w:val="1"/>
        </w:numPr>
      </w:pPr>
      <w:r>
        <w:t>Data Collection.</w:t>
      </w:r>
    </w:p>
    <w:p w:rsidR="00141359" w:rsidRDefault="00141359" w:rsidP="00141359">
      <w:pPr>
        <w:pStyle w:val="ListParagraph"/>
        <w:numPr>
          <w:ilvl w:val="0"/>
          <w:numId w:val="1"/>
        </w:numPr>
      </w:pPr>
      <w:r>
        <w:t>Data Cleaning.</w:t>
      </w:r>
    </w:p>
    <w:p w:rsidR="00141359" w:rsidRDefault="00141359" w:rsidP="00141359">
      <w:pPr>
        <w:pStyle w:val="ListParagraph"/>
        <w:numPr>
          <w:ilvl w:val="0"/>
          <w:numId w:val="1"/>
        </w:numPr>
      </w:pPr>
      <w:r>
        <w:t>Data Analysis.</w:t>
      </w:r>
    </w:p>
    <w:p w:rsidR="00141359" w:rsidRDefault="00141359" w:rsidP="00141359">
      <w:pPr>
        <w:pStyle w:val="ListParagraph"/>
        <w:numPr>
          <w:ilvl w:val="0"/>
          <w:numId w:val="1"/>
        </w:numPr>
      </w:pPr>
      <w:r>
        <w:t>Data Visualization.</w:t>
      </w:r>
    </w:p>
    <w:p w:rsidR="00141359" w:rsidRDefault="00141359" w:rsidP="00141359">
      <w:pPr>
        <w:pStyle w:val="ListParagraph"/>
        <w:numPr>
          <w:ilvl w:val="0"/>
          <w:numId w:val="1"/>
        </w:numPr>
      </w:pPr>
      <w:r>
        <w:t>Creation of Report /Dashboard</w:t>
      </w:r>
      <w:r w:rsidR="006C0BDF">
        <w:t>.</w:t>
      </w:r>
    </w:p>
    <w:p w:rsidR="006C0BDF" w:rsidRDefault="006C0BDF" w:rsidP="00141359">
      <w:pPr>
        <w:pStyle w:val="ListParagraph"/>
        <w:numPr>
          <w:ilvl w:val="0"/>
          <w:numId w:val="1"/>
        </w:numPr>
      </w:pPr>
      <w:r>
        <w:t>Detection of insight/conclusion.</w:t>
      </w:r>
    </w:p>
    <w:p w:rsidR="006C0BDF" w:rsidRDefault="006C0BDF" w:rsidP="006C0BDF">
      <w:pPr>
        <w:pStyle w:val="ListParagraph"/>
        <w:ind w:left="924"/>
      </w:pPr>
    </w:p>
    <w:p w:rsidR="006A146C" w:rsidRPr="00FA2911" w:rsidRDefault="006A146C">
      <w:pPr>
        <w:spacing w:after="200"/>
        <w:rPr>
          <w:sz w:val="32"/>
        </w:rPr>
      </w:pPr>
      <w:r w:rsidRPr="00FA2911">
        <w:rPr>
          <w:sz w:val="32"/>
        </w:rPr>
        <w:t xml:space="preserve">Data Collection/Data </w:t>
      </w:r>
      <w:proofErr w:type="gramStart"/>
      <w:r w:rsidRPr="00FA2911">
        <w:rPr>
          <w:sz w:val="32"/>
        </w:rPr>
        <w:t>Gathering :</w:t>
      </w:r>
      <w:proofErr w:type="gramEnd"/>
      <w:r w:rsidRPr="00FA2911">
        <w:rPr>
          <w:sz w:val="32"/>
        </w:rPr>
        <w:t>-</w:t>
      </w:r>
    </w:p>
    <w:p w:rsidR="006A146C" w:rsidRDefault="006A146C" w:rsidP="006A146C">
      <w:pPr>
        <w:pStyle w:val="Content"/>
        <w:numPr>
          <w:ilvl w:val="0"/>
          <w:numId w:val="1"/>
        </w:numPr>
      </w:pPr>
      <w:r>
        <w:t xml:space="preserve">As I have mentioned earlier I have collected the dataset from Kaggle website which I have mentioned the </w:t>
      </w:r>
      <w:proofErr w:type="gramStart"/>
      <w:r>
        <w:t>link .</w:t>
      </w:r>
      <w:proofErr w:type="gramEnd"/>
      <w:r>
        <w:t xml:space="preserve"> “</w:t>
      </w:r>
      <w:r w:rsidRPr="002D6B79">
        <w:t>https://drive.google.com/file/d/1R_uaoZL18nRbqC_MULVne90h3SdRbAyn/view</w:t>
      </w:r>
      <w:r>
        <w:t xml:space="preserve"> “</w:t>
      </w:r>
    </w:p>
    <w:p w:rsidR="006A146C" w:rsidRDefault="006A146C" w:rsidP="006A146C">
      <w:pPr>
        <w:pStyle w:val="Content"/>
        <w:numPr>
          <w:ilvl w:val="0"/>
          <w:numId w:val="1"/>
        </w:numPr>
      </w:pPr>
      <w:r>
        <w:t>As it is open source this dataset is randomly generated for study purpose.</w:t>
      </w:r>
    </w:p>
    <w:p w:rsidR="006A146C" w:rsidRPr="00FA2911" w:rsidRDefault="00FA2911" w:rsidP="006A4869">
      <w:pPr>
        <w:pStyle w:val="Content"/>
        <w:rPr>
          <w:b/>
          <w:sz w:val="32"/>
        </w:rPr>
      </w:pPr>
      <w:proofErr w:type="gramStart"/>
      <w:r w:rsidRPr="00FA2911">
        <w:rPr>
          <w:b/>
          <w:sz w:val="32"/>
        </w:rPr>
        <w:t>Dataset  -</w:t>
      </w:r>
      <w:proofErr w:type="gramEnd"/>
    </w:p>
    <w:p w:rsidR="00FA2911" w:rsidRDefault="00FA2911" w:rsidP="00FA2911">
      <w:pPr>
        <w:pStyle w:val="Content"/>
        <w:numPr>
          <w:ilvl w:val="0"/>
          <w:numId w:val="1"/>
        </w:numPr>
      </w:pPr>
      <w:r>
        <w:t>Rows- 3.07 M</w:t>
      </w:r>
    </w:p>
    <w:p w:rsidR="00FA2911" w:rsidRDefault="00FA2911" w:rsidP="00FA2911">
      <w:pPr>
        <w:pStyle w:val="Content"/>
        <w:numPr>
          <w:ilvl w:val="0"/>
          <w:numId w:val="1"/>
        </w:numPr>
      </w:pPr>
      <w:r>
        <w:t>Fields – 21</w:t>
      </w:r>
    </w:p>
    <w:p w:rsidR="00FA2911" w:rsidRDefault="00FA2911" w:rsidP="00FA2911">
      <w:pPr>
        <w:pStyle w:val="Content"/>
        <w:numPr>
          <w:ilvl w:val="0"/>
          <w:numId w:val="1"/>
        </w:numPr>
      </w:pPr>
      <w:r>
        <w:t xml:space="preserve">File extension – xlsx </w:t>
      </w:r>
    </w:p>
    <w:p w:rsidR="00FA2911" w:rsidRDefault="00FA2911" w:rsidP="00FA2911">
      <w:pPr>
        <w:rPr>
          <w:b w:val="0"/>
        </w:rPr>
      </w:pPr>
    </w:p>
    <w:p w:rsidR="00FA2911" w:rsidRDefault="00FA2911" w:rsidP="00FA2911">
      <w:pPr>
        <w:rPr>
          <w:sz w:val="32"/>
        </w:rPr>
      </w:pPr>
      <w:r w:rsidRPr="00FA2911">
        <w:rPr>
          <w:sz w:val="32"/>
        </w:rPr>
        <w:t xml:space="preserve">Data </w:t>
      </w:r>
      <w:proofErr w:type="gramStart"/>
      <w:r w:rsidRPr="00FA2911">
        <w:rPr>
          <w:sz w:val="32"/>
        </w:rPr>
        <w:t>Cleaning</w:t>
      </w:r>
      <w:r>
        <w:rPr>
          <w:sz w:val="32"/>
        </w:rPr>
        <w:t xml:space="preserve"> :</w:t>
      </w:r>
      <w:proofErr w:type="gramEnd"/>
      <w:r>
        <w:rPr>
          <w:sz w:val="32"/>
        </w:rPr>
        <w:t>-</w:t>
      </w:r>
    </w:p>
    <w:p w:rsidR="00FA2911" w:rsidRPr="00FA2911" w:rsidRDefault="00FA2911" w:rsidP="00FA2911">
      <w:pPr>
        <w:pStyle w:val="ListParagraph"/>
        <w:numPr>
          <w:ilvl w:val="0"/>
          <w:numId w:val="1"/>
        </w:numPr>
        <w:rPr>
          <w:sz w:val="32"/>
        </w:rPr>
      </w:pPr>
      <w:r>
        <w:rPr>
          <w:b w:val="0"/>
        </w:rPr>
        <w:t xml:space="preserve">There are lot many minor things done while cleaning the </w:t>
      </w:r>
      <w:proofErr w:type="gramStart"/>
      <w:r>
        <w:rPr>
          <w:b w:val="0"/>
        </w:rPr>
        <w:t>dataset .</w:t>
      </w:r>
      <w:proofErr w:type="gramEnd"/>
      <w:r>
        <w:rPr>
          <w:b w:val="0"/>
        </w:rPr>
        <w:t xml:space="preserve"> I will mention the important things done in data cleaning.</w:t>
      </w:r>
    </w:p>
    <w:p w:rsidR="00FA2911" w:rsidRPr="00985413" w:rsidRDefault="00FA2911" w:rsidP="00FA2911">
      <w:pPr>
        <w:pStyle w:val="ListParagraph"/>
        <w:numPr>
          <w:ilvl w:val="0"/>
          <w:numId w:val="1"/>
        </w:numPr>
        <w:rPr>
          <w:sz w:val="32"/>
        </w:rPr>
      </w:pPr>
      <w:r>
        <w:rPr>
          <w:b w:val="0"/>
        </w:rPr>
        <w:t>Basically in dataset year column/</w:t>
      </w:r>
      <w:proofErr w:type="gramStart"/>
      <w:r>
        <w:rPr>
          <w:b w:val="0"/>
        </w:rPr>
        <w:t>filed  was</w:t>
      </w:r>
      <w:proofErr w:type="gramEnd"/>
      <w:r>
        <w:rPr>
          <w:b w:val="0"/>
        </w:rPr>
        <w:t xml:space="preserve"> missing which was important and primary requirement for doing analysis and displaying visuals, because our requirement was having year wise comparison</w:t>
      </w:r>
      <w:r w:rsidR="00985413">
        <w:rPr>
          <w:b w:val="0"/>
        </w:rPr>
        <w:t>.</w:t>
      </w:r>
    </w:p>
    <w:p w:rsidR="00985413" w:rsidRPr="00985413" w:rsidRDefault="00985413" w:rsidP="00FA2911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>
        <w:rPr>
          <w:b w:val="0"/>
        </w:rPr>
        <w:t>Hence</w:t>
      </w:r>
      <w:proofErr w:type="gramEnd"/>
      <w:r>
        <w:rPr>
          <w:b w:val="0"/>
        </w:rPr>
        <w:t xml:space="preserve"> I derived the year column/filed with the help of data column.</w:t>
      </w:r>
    </w:p>
    <w:p w:rsidR="00985413" w:rsidRPr="00985413" w:rsidRDefault="00985413" w:rsidP="00FA2911">
      <w:pPr>
        <w:pStyle w:val="ListParagraph"/>
        <w:numPr>
          <w:ilvl w:val="0"/>
          <w:numId w:val="1"/>
        </w:numPr>
        <w:rPr>
          <w:sz w:val="32"/>
        </w:rPr>
      </w:pPr>
      <w:r>
        <w:rPr>
          <w:b w:val="0"/>
        </w:rPr>
        <w:t xml:space="preserve">Similarly Month column </w:t>
      </w:r>
      <w:proofErr w:type="gramStart"/>
      <w:r>
        <w:rPr>
          <w:b w:val="0"/>
        </w:rPr>
        <w:t>derived .</w:t>
      </w:r>
      <w:proofErr w:type="gramEnd"/>
    </w:p>
    <w:p w:rsidR="00985413" w:rsidRPr="00985413" w:rsidRDefault="00985413" w:rsidP="00FA2911">
      <w:pPr>
        <w:pStyle w:val="ListParagraph"/>
        <w:numPr>
          <w:ilvl w:val="0"/>
          <w:numId w:val="1"/>
        </w:numPr>
        <w:rPr>
          <w:sz w:val="32"/>
        </w:rPr>
      </w:pPr>
      <w:r>
        <w:rPr>
          <w:b w:val="0"/>
        </w:rPr>
        <w:t>For creation of pivot table there shouldn’t be any null values so I removed the null values.</w:t>
      </w:r>
    </w:p>
    <w:p w:rsidR="00985413" w:rsidRPr="00FA2911" w:rsidRDefault="00985413" w:rsidP="00FA2911">
      <w:pPr>
        <w:pStyle w:val="ListParagraph"/>
        <w:numPr>
          <w:ilvl w:val="0"/>
          <w:numId w:val="1"/>
        </w:numPr>
        <w:rPr>
          <w:sz w:val="32"/>
        </w:rPr>
      </w:pPr>
      <w:r>
        <w:rPr>
          <w:b w:val="0"/>
        </w:rPr>
        <w:lastRenderedPageBreak/>
        <w:t xml:space="preserve">In accident severity column there was data misspells so I removed that by find and replace because typo error can harm and same word with different meaning can </w:t>
      </w:r>
      <w:proofErr w:type="gramStart"/>
      <w:r>
        <w:rPr>
          <w:b w:val="0"/>
        </w:rPr>
        <w:t>affect ,so</w:t>
      </w:r>
      <w:proofErr w:type="gramEnd"/>
      <w:r>
        <w:rPr>
          <w:b w:val="0"/>
        </w:rPr>
        <w:t xml:space="preserve"> I removed that [FATAL - FETAL]</w:t>
      </w:r>
    </w:p>
    <w:p w:rsidR="00FA2911" w:rsidRDefault="00197639" w:rsidP="00FA2911">
      <w:pPr>
        <w:pStyle w:val="Content"/>
        <w:rPr>
          <w:b/>
          <w:sz w:val="32"/>
        </w:rPr>
      </w:pPr>
      <w:r w:rsidRPr="00197639">
        <w:rPr>
          <w:b/>
          <w:sz w:val="32"/>
        </w:rPr>
        <w:t xml:space="preserve">Data </w:t>
      </w:r>
      <w:proofErr w:type="gramStart"/>
      <w:r w:rsidRPr="00197639">
        <w:rPr>
          <w:b/>
          <w:sz w:val="32"/>
        </w:rPr>
        <w:t>Analysis :</w:t>
      </w:r>
      <w:proofErr w:type="gramEnd"/>
      <w:r w:rsidRPr="00197639">
        <w:rPr>
          <w:b/>
          <w:sz w:val="32"/>
        </w:rPr>
        <w:t>-</w:t>
      </w:r>
      <w:r>
        <w:rPr>
          <w:b/>
          <w:sz w:val="32"/>
        </w:rPr>
        <w:t xml:space="preserve"> </w:t>
      </w:r>
    </w:p>
    <w:p w:rsidR="00197639" w:rsidRPr="00197639" w:rsidRDefault="00197639" w:rsidP="00197639">
      <w:pPr>
        <w:pStyle w:val="Content"/>
        <w:numPr>
          <w:ilvl w:val="0"/>
          <w:numId w:val="1"/>
        </w:numPr>
        <w:rPr>
          <w:b/>
          <w:sz w:val="32"/>
        </w:rPr>
      </w:pPr>
      <w:r>
        <w:t xml:space="preserve">In this part I have analysis the entire master sheet and looking toward the requirement there was all kinds of field by which pivot tables can be generated </w:t>
      </w:r>
    </w:p>
    <w:p w:rsidR="00197639" w:rsidRPr="00197639" w:rsidRDefault="00197639" w:rsidP="00197639">
      <w:pPr>
        <w:pStyle w:val="Content"/>
        <w:numPr>
          <w:ilvl w:val="0"/>
          <w:numId w:val="1"/>
        </w:numPr>
        <w:rPr>
          <w:b/>
          <w:sz w:val="32"/>
        </w:rPr>
      </w:pPr>
      <w:r>
        <w:t>Hence for comparison I was having year column.</w:t>
      </w:r>
    </w:p>
    <w:p w:rsidR="00197639" w:rsidRPr="00197639" w:rsidRDefault="00197639" w:rsidP="00197639">
      <w:pPr>
        <w:pStyle w:val="Content"/>
        <w:numPr>
          <w:ilvl w:val="0"/>
          <w:numId w:val="1"/>
        </w:numPr>
        <w:rPr>
          <w:b/>
          <w:sz w:val="32"/>
        </w:rPr>
      </w:pPr>
      <w:r>
        <w:t xml:space="preserve">Looking towards the requirement I was having all the fields </w:t>
      </w:r>
    </w:p>
    <w:p w:rsidR="00197639" w:rsidRPr="00197639" w:rsidRDefault="00197639" w:rsidP="00197639">
      <w:pPr>
        <w:pStyle w:val="Content"/>
        <w:numPr>
          <w:ilvl w:val="0"/>
          <w:numId w:val="1"/>
        </w:numPr>
        <w:rPr>
          <w:b/>
          <w:sz w:val="32"/>
        </w:rPr>
      </w:pPr>
      <w:r>
        <w:t xml:space="preserve">By analyzing the master </w:t>
      </w:r>
      <w:proofErr w:type="gramStart"/>
      <w:r>
        <w:t>sheet</w:t>
      </w:r>
      <w:proofErr w:type="gramEnd"/>
      <w:r>
        <w:t xml:space="preserve"> I created pivot tables one by one </w:t>
      </w:r>
    </w:p>
    <w:p w:rsidR="006A146C" w:rsidRDefault="006A146C" w:rsidP="006A146C">
      <w:pPr>
        <w:pStyle w:val="Content"/>
      </w:pPr>
    </w:p>
    <w:p w:rsidR="00BE6B22" w:rsidRDefault="00BE6B22" w:rsidP="00BE6B22">
      <w:pPr>
        <w:spacing w:after="200"/>
      </w:pPr>
      <w:r>
        <w:t xml:space="preserve">Data </w:t>
      </w:r>
      <w:proofErr w:type="gramStart"/>
      <w:r>
        <w:t>Visualization:-</w:t>
      </w:r>
      <w:proofErr w:type="gramEnd"/>
    </w:p>
    <w:p w:rsidR="00BE6B22" w:rsidRPr="00BE6B22" w:rsidRDefault="00BE6B22" w:rsidP="00BE6B22">
      <w:pPr>
        <w:pStyle w:val="ListParagraph"/>
        <w:numPr>
          <w:ilvl w:val="0"/>
          <w:numId w:val="1"/>
        </w:numPr>
        <w:spacing w:after="200"/>
      </w:pPr>
      <w:r>
        <w:rPr>
          <w:b w:val="0"/>
        </w:rPr>
        <w:t xml:space="preserve">Basically I have added one Timeline and one </w:t>
      </w:r>
      <w:proofErr w:type="gramStart"/>
      <w:r>
        <w:rPr>
          <w:b w:val="0"/>
        </w:rPr>
        <w:t>slicer .</w:t>
      </w:r>
      <w:proofErr w:type="gramEnd"/>
    </w:p>
    <w:p w:rsidR="00BE6B22" w:rsidRPr="00BE6B22" w:rsidRDefault="00BE6B22" w:rsidP="00BE6B22">
      <w:pPr>
        <w:pStyle w:val="ListParagraph"/>
        <w:numPr>
          <w:ilvl w:val="0"/>
          <w:numId w:val="1"/>
        </w:numPr>
        <w:spacing w:after="200"/>
      </w:pPr>
      <w:r>
        <w:t>Ti</w:t>
      </w:r>
      <w:r>
        <w:rPr>
          <w:b w:val="0"/>
        </w:rPr>
        <w:t>meline usually represents the years and month and quarter.</w:t>
      </w:r>
    </w:p>
    <w:p w:rsidR="00BE6B22" w:rsidRPr="00BE6B22" w:rsidRDefault="00BE6B22" w:rsidP="00BE6B22">
      <w:pPr>
        <w:pStyle w:val="ListParagraph"/>
        <w:numPr>
          <w:ilvl w:val="0"/>
          <w:numId w:val="1"/>
        </w:numPr>
        <w:spacing w:after="200"/>
      </w:pPr>
      <w:r>
        <w:t>S</w:t>
      </w:r>
      <w:r>
        <w:rPr>
          <w:b w:val="0"/>
        </w:rPr>
        <w:t>licer is for accident in Ruler and Urban area.</w:t>
      </w:r>
    </w:p>
    <w:p w:rsidR="00BE6B22" w:rsidRPr="00BE6B22" w:rsidRDefault="00BE6B22" w:rsidP="00BE6B22">
      <w:pPr>
        <w:pStyle w:val="ListParagraph"/>
        <w:numPr>
          <w:ilvl w:val="0"/>
          <w:numId w:val="1"/>
        </w:numPr>
        <w:spacing w:after="200"/>
      </w:pPr>
      <w:r>
        <w:t>F</w:t>
      </w:r>
      <w:r>
        <w:rPr>
          <w:b w:val="0"/>
        </w:rPr>
        <w:t xml:space="preserve">our doughnut </w:t>
      </w:r>
      <w:proofErr w:type="gramStart"/>
      <w:r>
        <w:rPr>
          <w:b w:val="0"/>
        </w:rPr>
        <w:t>chart</w:t>
      </w:r>
      <w:proofErr w:type="gramEnd"/>
      <w:r>
        <w:rPr>
          <w:b w:val="0"/>
        </w:rPr>
        <w:t xml:space="preserve"> have been made for representation of casualties by accident severity.</w:t>
      </w:r>
    </w:p>
    <w:p w:rsidR="00BE6B22" w:rsidRPr="00BE6B22" w:rsidRDefault="00BE6B22" w:rsidP="00BE6B22">
      <w:pPr>
        <w:pStyle w:val="ListParagraph"/>
        <w:numPr>
          <w:ilvl w:val="0"/>
          <w:numId w:val="1"/>
        </w:numPr>
        <w:spacing w:after="200"/>
      </w:pPr>
      <w:r>
        <w:t>T</w:t>
      </w:r>
      <w:r>
        <w:rPr>
          <w:b w:val="0"/>
        </w:rPr>
        <w:t xml:space="preserve">ree chart is made for casualties by road </w:t>
      </w:r>
      <w:proofErr w:type="gramStart"/>
      <w:r>
        <w:rPr>
          <w:b w:val="0"/>
        </w:rPr>
        <w:t>type ,</w:t>
      </w:r>
      <w:proofErr w:type="gramEnd"/>
      <w:r>
        <w:rPr>
          <w:b w:val="0"/>
        </w:rPr>
        <w:t xml:space="preserve"> in this I have made new group of data by adding group by (Snow/ice, Dry, Wet)</w:t>
      </w:r>
    </w:p>
    <w:p w:rsidR="00AC4FC1" w:rsidRPr="00AC4FC1" w:rsidRDefault="00BE6B22" w:rsidP="00BE6B22">
      <w:pPr>
        <w:pStyle w:val="ListParagraph"/>
        <w:numPr>
          <w:ilvl w:val="0"/>
          <w:numId w:val="1"/>
        </w:numPr>
        <w:spacing w:after="200"/>
      </w:pPr>
      <w:r>
        <w:t>I</w:t>
      </w:r>
      <w:r>
        <w:rPr>
          <w:b w:val="0"/>
        </w:rPr>
        <w:t xml:space="preserve"> have used icons so to represent the total casualties by particular type of vehicle. For this I also made new group because in data there were more types of vehicle so grouped them in (Bus, Tractor, Car, Bike</w:t>
      </w:r>
      <w:r w:rsidR="00AC4FC1">
        <w:rPr>
          <w:b w:val="0"/>
        </w:rPr>
        <w:t xml:space="preserve">, </w:t>
      </w:r>
      <w:proofErr w:type="gramStart"/>
      <w:r w:rsidR="00AC4FC1">
        <w:rPr>
          <w:b w:val="0"/>
        </w:rPr>
        <w:t>Van ,Other</w:t>
      </w:r>
      <w:proofErr w:type="gramEnd"/>
      <w:r w:rsidR="00AC4FC1">
        <w:rPr>
          <w:b w:val="0"/>
        </w:rPr>
        <w:t>)</w:t>
      </w:r>
      <w:r>
        <w:rPr>
          <w:b w:val="0"/>
        </w:rPr>
        <w:t xml:space="preserve"> </w:t>
      </w:r>
    </w:p>
    <w:p w:rsidR="006C0BDF" w:rsidRPr="00AC4FC1" w:rsidRDefault="00AC4FC1" w:rsidP="006C0BDF">
      <w:pPr>
        <w:pStyle w:val="ListParagraph"/>
        <w:numPr>
          <w:ilvl w:val="0"/>
          <w:numId w:val="1"/>
        </w:numPr>
        <w:spacing w:after="200"/>
      </w:pPr>
      <w:r>
        <w:t>I</w:t>
      </w:r>
      <w:r>
        <w:rPr>
          <w:b w:val="0"/>
        </w:rPr>
        <w:t xml:space="preserve"> have arranged all the pivot tables in a single sheet so that new person can easily analysis or get what have done in </w:t>
      </w:r>
      <w:r w:rsidR="006C0BDF">
        <w:rPr>
          <w:b w:val="0"/>
        </w:rPr>
        <w:t>the dashboard.</w:t>
      </w:r>
    </w:p>
    <w:p w:rsidR="006C0BDF" w:rsidRDefault="006C0BDF" w:rsidP="006C0BDF">
      <w:pPr>
        <w:spacing w:after="200"/>
      </w:pPr>
      <w:r>
        <w:t>Report/</w:t>
      </w:r>
      <w:proofErr w:type="gramStart"/>
      <w:r>
        <w:t>Dashboard:-</w:t>
      </w:r>
      <w:proofErr w:type="gramEnd"/>
    </w:p>
    <w:p w:rsidR="006C0BDF" w:rsidRPr="00AC4FC1" w:rsidRDefault="006C0BDF" w:rsidP="006C0BDF">
      <w:pPr>
        <w:pStyle w:val="ListParagraph"/>
        <w:numPr>
          <w:ilvl w:val="0"/>
          <w:numId w:val="1"/>
        </w:numPr>
        <w:spacing w:after="200"/>
      </w:pPr>
      <w:r>
        <w:t>A</w:t>
      </w:r>
      <w:r>
        <w:rPr>
          <w:b w:val="0"/>
        </w:rPr>
        <w:t xml:space="preserve">ll these charts I arranged in a single sheet and renamed it with working dashboard </w:t>
      </w:r>
    </w:p>
    <w:p w:rsidR="001E1899" w:rsidRPr="006C0BDF" w:rsidRDefault="006C0BDF" w:rsidP="006C0BDF">
      <w:pPr>
        <w:pStyle w:val="ListParagraph"/>
        <w:numPr>
          <w:ilvl w:val="0"/>
          <w:numId w:val="1"/>
        </w:numPr>
        <w:spacing w:after="200"/>
      </w:pPr>
      <w:r>
        <w:t xml:space="preserve">I </w:t>
      </w:r>
      <w:r>
        <w:rPr>
          <w:b w:val="0"/>
        </w:rPr>
        <w:t xml:space="preserve">have used icons for representing the </w:t>
      </w:r>
      <w:proofErr w:type="gramStart"/>
      <w:r>
        <w:rPr>
          <w:b w:val="0"/>
        </w:rPr>
        <w:t>dashboard ,Mail</w:t>
      </w:r>
      <w:proofErr w:type="gramEnd"/>
      <w:r>
        <w:rPr>
          <w:b w:val="0"/>
        </w:rPr>
        <w:t xml:space="preserve">, Data analysis and these icon I have used hyper link to connect it and by clicking on that icon it gets redirect to particular sheet or mail or website </w:t>
      </w:r>
      <w:proofErr w:type="spellStart"/>
      <w:r>
        <w:rPr>
          <w:b w:val="0"/>
        </w:rPr>
        <w:t>i.e</w:t>
      </w:r>
      <w:proofErr w:type="spellEnd"/>
      <w:r>
        <w:rPr>
          <w:b w:val="0"/>
        </w:rPr>
        <w:t xml:space="preserve"> Wikipedia of United Kingdom.</w:t>
      </w:r>
    </w:p>
    <w:p w:rsidR="00A265DC" w:rsidRPr="00A265DC" w:rsidRDefault="007C3C0C" w:rsidP="007C3C0C">
      <w:pPr>
        <w:pStyle w:val="ListParagraph"/>
        <w:numPr>
          <w:ilvl w:val="0"/>
          <w:numId w:val="1"/>
        </w:numPr>
        <w:spacing w:after="200"/>
      </w:pPr>
      <w:r>
        <w:rPr>
          <w:b w:val="0"/>
        </w:rPr>
        <w:t xml:space="preserve">From this project by doing technical analysis and visualization I got some of the </w:t>
      </w:r>
      <w:proofErr w:type="gramStart"/>
      <w:r>
        <w:rPr>
          <w:b w:val="0"/>
        </w:rPr>
        <w:t xml:space="preserve">insights </w:t>
      </w:r>
      <w:r w:rsidR="00A265DC">
        <w:rPr>
          <w:b w:val="0"/>
        </w:rPr>
        <w:t>.</w:t>
      </w:r>
      <w:proofErr w:type="gramEnd"/>
    </w:p>
    <w:p w:rsidR="006C0BDF" w:rsidRPr="006C0BDF" w:rsidRDefault="006C0BDF" w:rsidP="006C0BDF">
      <w:pPr>
        <w:spacing w:after="200"/>
        <w:rPr>
          <w:sz w:val="32"/>
        </w:rPr>
      </w:pPr>
      <w:proofErr w:type="gramStart"/>
      <w:r w:rsidRPr="006C0BDF">
        <w:rPr>
          <w:sz w:val="36"/>
        </w:rPr>
        <w:lastRenderedPageBreak/>
        <w:t>Insights</w:t>
      </w:r>
      <w:r w:rsidRPr="006C0BDF">
        <w:rPr>
          <w:sz w:val="32"/>
        </w:rPr>
        <w:t xml:space="preserve"> :</w:t>
      </w:r>
      <w:proofErr w:type="gramEnd"/>
      <w:r w:rsidRPr="006C0BDF">
        <w:rPr>
          <w:sz w:val="32"/>
        </w:rPr>
        <w:t>-</w:t>
      </w:r>
    </w:p>
    <w:p w:rsidR="00A265DC" w:rsidRPr="00A265DC" w:rsidRDefault="00A265DC" w:rsidP="007C3C0C">
      <w:pPr>
        <w:pStyle w:val="ListParagraph"/>
        <w:numPr>
          <w:ilvl w:val="0"/>
          <w:numId w:val="1"/>
        </w:numPr>
        <w:spacing w:after="200"/>
      </w:pPr>
      <w:r>
        <w:rPr>
          <w:b w:val="0"/>
        </w:rPr>
        <w:t xml:space="preserve">Accident by cars and number of casualties are more by cars as compared to </w:t>
      </w:r>
      <w:proofErr w:type="gramStart"/>
      <w:r>
        <w:rPr>
          <w:b w:val="0"/>
        </w:rPr>
        <w:t>other</w:t>
      </w:r>
      <w:proofErr w:type="gramEnd"/>
      <w:r>
        <w:rPr>
          <w:b w:val="0"/>
        </w:rPr>
        <w:t xml:space="preserve"> vehicle type.</w:t>
      </w:r>
    </w:p>
    <w:p w:rsidR="00A265DC" w:rsidRDefault="00A265DC" w:rsidP="007C3C0C">
      <w:pPr>
        <w:pStyle w:val="ListParagraph"/>
        <w:numPr>
          <w:ilvl w:val="0"/>
          <w:numId w:val="1"/>
        </w:numPr>
        <w:spacing w:after="200"/>
      </w:pPr>
      <w:r>
        <w:rPr>
          <w:b w:val="0"/>
        </w:rPr>
        <w:t>As people are getting aware about accident number of casualties are getting decreased day by day. Trend line in my dashboard represent the trend of present year and previous year casualties.</w:t>
      </w:r>
      <w:r w:rsidR="007C3C0C" w:rsidRPr="007C3C0C">
        <w:t xml:space="preserve"> </w:t>
      </w:r>
    </w:p>
    <w:p w:rsidR="006C0BDF" w:rsidRPr="006C0BDF" w:rsidRDefault="00A265DC" w:rsidP="007C3C0C">
      <w:pPr>
        <w:pStyle w:val="ListParagraph"/>
        <w:numPr>
          <w:ilvl w:val="0"/>
          <w:numId w:val="1"/>
        </w:numPr>
        <w:spacing w:after="200"/>
      </w:pPr>
      <w:r>
        <w:rPr>
          <w:b w:val="0"/>
        </w:rPr>
        <w:t>Casualties in urban area is more as compared to rural area.</w:t>
      </w:r>
    </w:p>
    <w:p w:rsidR="006C0BDF" w:rsidRDefault="006C0BDF" w:rsidP="006C0BDF">
      <w:pPr>
        <w:spacing w:after="200"/>
      </w:pPr>
    </w:p>
    <w:p w:rsidR="006C0BDF" w:rsidRDefault="006C0BDF" w:rsidP="006C0BDF">
      <w:pPr>
        <w:spacing w:after="200"/>
        <w:rPr>
          <w:sz w:val="36"/>
        </w:rPr>
      </w:pPr>
      <w:proofErr w:type="spellStart"/>
      <w:r w:rsidRPr="001E1899">
        <w:rPr>
          <w:sz w:val="36"/>
        </w:rPr>
        <w:t>Stackholder</w:t>
      </w:r>
      <w:r>
        <w:rPr>
          <w:sz w:val="36"/>
        </w:rPr>
        <w:t>s</w:t>
      </w:r>
      <w:proofErr w:type="spellEnd"/>
      <w:r>
        <w:rPr>
          <w:sz w:val="36"/>
        </w:rPr>
        <w:t>-</w:t>
      </w:r>
    </w:p>
    <w:p w:rsidR="006C0BDF" w:rsidRDefault="006C0BDF" w:rsidP="006C0BDF">
      <w:pPr>
        <w:pStyle w:val="ListParagraph"/>
        <w:numPr>
          <w:ilvl w:val="0"/>
          <w:numId w:val="3"/>
        </w:numPr>
        <w:spacing w:after="200"/>
        <w:rPr>
          <w:sz w:val="36"/>
        </w:rPr>
      </w:pPr>
      <w:r>
        <w:rPr>
          <w:sz w:val="36"/>
        </w:rPr>
        <w:t>Ministry of Transport.</w:t>
      </w:r>
    </w:p>
    <w:p w:rsidR="006C0BDF" w:rsidRDefault="006C0BDF" w:rsidP="006C0BDF">
      <w:pPr>
        <w:pStyle w:val="ListParagraph"/>
        <w:numPr>
          <w:ilvl w:val="0"/>
          <w:numId w:val="3"/>
        </w:numPr>
        <w:spacing w:after="200"/>
        <w:rPr>
          <w:sz w:val="36"/>
        </w:rPr>
      </w:pPr>
      <w:r>
        <w:rPr>
          <w:sz w:val="36"/>
        </w:rPr>
        <w:t>Road Transport Department.</w:t>
      </w:r>
    </w:p>
    <w:p w:rsidR="006C0BDF" w:rsidRDefault="006C0BDF" w:rsidP="006C0BDF">
      <w:pPr>
        <w:pStyle w:val="ListParagraph"/>
        <w:numPr>
          <w:ilvl w:val="0"/>
          <w:numId w:val="3"/>
        </w:numPr>
        <w:spacing w:after="200"/>
        <w:rPr>
          <w:sz w:val="36"/>
        </w:rPr>
      </w:pPr>
      <w:r>
        <w:rPr>
          <w:sz w:val="36"/>
        </w:rPr>
        <w:t>Police Force.</w:t>
      </w:r>
    </w:p>
    <w:p w:rsidR="006C0BDF" w:rsidRDefault="006C0BDF" w:rsidP="006C0BDF">
      <w:pPr>
        <w:pStyle w:val="ListParagraph"/>
        <w:numPr>
          <w:ilvl w:val="0"/>
          <w:numId w:val="3"/>
        </w:numPr>
        <w:spacing w:after="200"/>
        <w:rPr>
          <w:sz w:val="36"/>
        </w:rPr>
      </w:pPr>
      <w:r>
        <w:rPr>
          <w:sz w:val="36"/>
        </w:rPr>
        <w:t>Emergency Service Department.</w:t>
      </w:r>
    </w:p>
    <w:p w:rsidR="006C0BDF" w:rsidRDefault="006C0BDF" w:rsidP="006C0BDF">
      <w:pPr>
        <w:pStyle w:val="ListParagraph"/>
        <w:numPr>
          <w:ilvl w:val="0"/>
          <w:numId w:val="3"/>
        </w:numPr>
        <w:spacing w:after="200"/>
        <w:rPr>
          <w:sz w:val="36"/>
        </w:rPr>
      </w:pPr>
      <w:r>
        <w:rPr>
          <w:sz w:val="36"/>
        </w:rPr>
        <w:t>Public.</w:t>
      </w:r>
    </w:p>
    <w:p w:rsidR="006C0BDF" w:rsidRDefault="006C0BDF" w:rsidP="006C0BDF">
      <w:pPr>
        <w:pStyle w:val="ListParagraph"/>
        <w:numPr>
          <w:ilvl w:val="0"/>
          <w:numId w:val="3"/>
        </w:numPr>
        <w:spacing w:after="200"/>
        <w:rPr>
          <w:sz w:val="36"/>
        </w:rPr>
      </w:pPr>
      <w:r>
        <w:rPr>
          <w:sz w:val="36"/>
        </w:rPr>
        <w:t>Media.</w:t>
      </w:r>
    </w:p>
    <w:p w:rsidR="006C0BDF" w:rsidRDefault="006C0BDF" w:rsidP="006C0BDF">
      <w:pPr>
        <w:pStyle w:val="ListParagraph"/>
        <w:numPr>
          <w:ilvl w:val="0"/>
          <w:numId w:val="3"/>
        </w:numPr>
        <w:spacing w:after="200"/>
        <w:rPr>
          <w:sz w:val="36"/>
        </w:rPr>
      </w:pPr>
      <w:r>
        <w:rPr>
          <w:sz w:val="36"/>
        </w:rPr>
        <w:t>Road Safety Crops.</w:t>
      </w:r>
    </w:p>
    <w:p w:rsidR="006C0BDF" w:rsidRPr="00A8076D" w:rsidRDefault="006C0BDF" w:rsidP="006C0BDF">
      <w:pPr>
        <w:pStyle w:val="ListParagraph"/>
        <w:numPr>
          <w:ilvl w:val="0"/>
          <w:numId w:val="3"/>
        </w:numPr>
        <w:spacing w:after="200"/>
        <w:rPr>
          <w:sz w:val="36"/>
        </w:rPr>
      </w:pPr>
      <w:r>
        <w:rPr>
          <w:sz w:val="36"/>
        </w:rPr>
        <w:t>Transport Department.</w:t>
      </w:r>
    </w:p>
    <w:p w:rsidR="001E1899" w:rsidRPr="007C3C0C" w:rsidRDefault="006C0BDF" w:rsidP="006C0BDF">
      <w:pPr>
        <w:spacing w:after="200"/>
      </w:pPr>
      <w:r>
        <w:rPr>
          <w:b w:val="0"/>
        </w:rPr>
        <w:t>This are the department and peoples which can get better idea by looking towards my dashboard and visuals.</w:t>
      </w:r>
      <w:r w:rsidR="001E1899" w:rsidRPr="007C3C0C">
        <w:br w:type="page"/>
      </w:r>
    </w:p>
    <w:p w:rsidR="001E1899" w:rsidRDefault="001E1899">
      <w:pPr>
        <w:spacing w:after="200"/>
        <w:rPr>
          <w:b w:val="0"/>
        </w:rPr>
      </w:pPr>
      <w:r>
        <w:rPr>
          <w:b w:val="0"/>
        </w:rPr>
        <w:lastRenderedPageBreak/>
        <w:br w:type="page"/>
      </w:r>
    </w:p>
    <w:p w:rsidR="00865D7A" w:rsidRDefault="00865D7A" w:rsidP="00AC4FC1">
      <w:pPr>
        <w:pStyle w:val="ListParagraph"/>
        <w:numPr>
          <w:ilvl w:val="0"/>
          <w:numId w:val="1"/>
        </w:numPr>
        <w:spacing w:after="200"/>
      </w:pPr>
      <w:r>
        <w:lastRenderedPageBreak/>
        <w:br w:type="page"/>
      </w:r>
    </w:p>
    <w:p w:rsidR="00865D7A" w:rsidRDefault="00865D7A"/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865D7A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865D7A" w:rsidRPr="00DF027C" w:rsidRDefault="00865D7A" w:rsidP="00DF027C">
            <w:pPr>
              <w:pStyle w:val="EmphasisText"/>
              <w:jc w:val="center"/>
            </w:pPr>
          </w:p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468" w:rsidRDefault="00EE7468">
      <w:r>
        <w:separator/>
      </w:r>
    </w:p>
    <w:p w:rsidR="00EE7468" w:rsidRDefault="00EE7468"/>
  </w:endnote>
  <w:endnote w:type="continuationSeparator" w:id="0">
    <w:p w:rsidR="00EE7468" w:rsidRDefault="00EE7468">
      <w:r>
        <w:continuationSeparator/>
      </w:r>
    </w:p>
    <w:p w:rsidR="00EE7468" w:rsidRDefault="00EE74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076D" w:rsidRDefault="00A807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076D" w:rsidRDefault="00A80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468" w:rsidRDefault="00EE7468">
      <w:r>
        <w:separator/>
      </w:r>
    </w:p>
    <w:p w:rsidR="00EE7468" w:rsidRDefault="00EE7468"/>
  </w:footnote>
  <w:footnote w:type="continuationSeparator" w:id="0">
    <w:p w:rsidR="00EE7468" w:rsidRDefault="00EE7468">
      <w:r>
        <w:continuationSeparator/>
      </w:r>
    </w:p>
    <w:p w:rsidR="00EE7468" w:rsidRDefault="00EE74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A8076D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A8076D" w:rsidRDefault="00A8076D">
          <w:pPr>
            <w:pStyle w:val="Header"/>
          </w:pPr>
        </w:p>
      </w:tc>
    </w:tr>
  </w:tbl>
  <w:p w:rsidR="00A8076D" w:rsidRDefault="00A8076D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D34"/>
    <w:multiLevelType w:val="hybridMultilevel"/>
    <w:tmpl w:val="5C1C359E"/>
    <w:lvl w:ilvl="0" w:tplc="FF842E24">
      <w:start w:val="2021"/>
      <w:numFmt w:val="bullet"/>
      <w:lvlText w:val="-"/>
      <w:lvlJc w:val="left"/>
      <w:pPr>
        <w:ind w:left="924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24D47"/>
    <w:multiLevelType w:val="hybridMultilevel"/>
    <w:tmpl w:val="8728A16C"/>
    <w:lvl w:ilvl="0" w:tplc="FF842E24">
      <w:start w:val="2021"/>
      <w:numFmt w:val="bullet"/>
      <w:lvlText w:val="-"/>
      <w:lvlJc w:val="left"/>
      <w:pPr>
        <w:ind w:left="924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47344C8F"/>
    <w:multiLevelType w:val="hybridMultilevel"/>
    <w:tmpl w:val="101ED176"/>
    <w:lvl w:ilvl="0" w:tplc="B16E77EC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98"/>
    <w:rsid w:val="0002482E"/>
    <w:rsid w:val="00050324"/>
    <w:rsid w:val="000A0150"/>
    <w:rsid w:val="000E63C9"/>
    <w:rsid w:val="00130E9D"/>
    <w:rsid w:val="00141359"/>
    <w:rsid w:val="00150A6D"/>
    <w:rsid w:val="00185B35"/>
    <w:rsid w:val="00197639"/>
    <w:rsid w:val="001E1899"/>
    <w:rsid w:val="001F2BC8"/>
    <w:rsid w:val="001F5F6B"/>
    <w:rsid w:val="00243EBC"/>
    <w:rsid w:val="00246A35"/>
    <w:rsid w:val="00284348"/>
    <w:rsid w:val="002D6B79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14E98"/>
    <w:rsid w:val="0044085A"/>
    <w:rsid w:val="004B21A5"/>
    <w:rsid w:val="005037F0"/>
    <w:rsid w:val="00516A86"/>
    <w:rsid w:val="005275F6"/>
    <w:rsid w:val="00572102"/>
    <w:rsid w:val="005F1BB0"/>
    <w:rsid w:val="00656C4D"/>
    <w:rsid w:val="006A146C"/>
    <w:rsid w:val="006A4869"/>
    <w:rsid w:val="006C0BDF"/>
    <w:rsid w:val="006E5716"/>
    <w:rsid w:val="007302B3"/>
    <w:rsid w:val="00730733"/>
    <w:rsid w:val="00730E3A"/>
    <w:rsid w:val="00736AAF"/>
    <w:rsid w:val="00765B2A"/>
    <w:rsid w:val="00783A34"/>
    <w:rsid w:val="007C3C0C"/>
    <w:rsid w:val="007C6B52"/>
    <w:rsid w:val="007D16C5"/>
    <w:rsid w:val="00862FE4"/>
    <w:rsid w:val="0086389A"/>
    <w:rsid w:val="00865D7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85413"/>
    <w:rsid w:val="009C7720"/>
    <w:rsid w:val="00A23AFA"/>
    <w:rsid w:val="00A265DC"/>
    <w:rsid w:val="00A31B3E"/>
    <w:rsid w:val="00A532F3"/>
    <w:rsid w:val="00A8076D"/>
    <w:rsid w:val="00A8489E"/>
    <w:rsid w:val="00AC29F3"/>
    <w:rsid w:val="00AC4FC1"/>
    <w:rsid w:val="00B231E5"/>
    <w:rsid w:val="00B416C0"/>
    <w:rsid w:val="00BE6B22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E7468"/>
    <w:rsid w:val="00EF555B"/>
    <w:rsid w:val="00F027BB"/>
    <w:rsid w:val="00F11DCF"/>
    <w:rsid w:val="00F162EA"/>
    <w:rsid w:val="00F52D27"/>
    <w:rsid w:val="00F83527"/>
    <w:rsid w:val="00FA291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A9EB6CEF-663E-49C1-B5DF-2C3D4CAB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141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750B3889D04249944AE645252FB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27D6A-500B-48DD-966E-3377F764A9F5}"/>
      </w:docPartPr>
      <w:docPartBody>
        <w:p w:rsidR="00000000" w:rsidRDefault="007303B3">
          <w:pPr>
            <w:pStyle w:val="EE750B3889D04249944AE645252FB3D6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January 31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2B7937D7677646D9B93E2C82F6034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FEE56-9391-4964-ADBE-2AFE0DE1A93C}"/>
      </w:docPartPr>
      <w:docPartBody>
        <w:p w:rsidR="00000000" w:rsidRDefault="007303B3">
          <w:pPr>
            <w:pStyle w:val="2B7937D7677646D9B93E2C82F6034521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B3"/>
    <w:rsid w:val="0073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EE750B3889D04249944AE645252FB3D6">
    <w:name w:val="EE750B3889D04249944AE645252FB3D6"/>
  </w:style>
  <w:style w:type="paragraph" w:customStyle="1" w:styleId="32237BD6E2B640A4BA6358EAFAF3ED4D">
    <w:name w:val="32237BD6E2B640A4BA6358EAFAF3ED4D"/>
  </w:style>
  <w:style w:type="paragraph" w:customStyle="1" w:styleId="CA75F584CF2B4ED7B55906AEDEB7B7E8">
    <w:name w:val="CA75F584CF2B4ED7B55906AEDEB7B7E8"/>
  </w:style>
  <w:style w:type="paragraph" w:customStyle="1" w:styleId="2B7937D7677646D9B93E2C82F6034521">
    <w:name w:val="2B7937D7677646D9B93E2C82F6034521"/>
  </w:style>
  <w:style w:type="paragraph" w:customStyle="1" w:styleId="B8F43C8C81964B8CAF9A84591F58229B">
    <w:name w:val="B8F43C8C81964B8CAF9A84591F58229B"/>
  </w:style>
  <w:style w:type="paragraph" w:customStyle="1" w:styleId="8D7DB5E3DFAC4A3DB0C9B061F3AA9623">
    <w:name w:val="8D7DB5E3DFAC4A3DB0C9B061F3AA9623"/>
  </w:style>
  <w:style w:type="paragraph" w:customStyle="1" w:styleId="9201F9944E264CB28976DAA81B444E5E">
    <w:name w:val="9201F9944E264CB28976DAA81B444E5E"/>
  </w:style>
  <w:style w:type="paragraph" w:customStyle="1" w:styleId="C736A511AD7349BBA0426179DD23D284">
    <w:name w:val="C736A511AD7349BBA0426179DD23D2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Sourabh Desai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6BD9C5-7AEB-448A-AD6F-E2409389C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1212</TotalTime>
  <Pages>8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</dc:creator>
  <cp:keywords/>
  <cp:lastModifiedBy>SOURABH DESAI</cp:lastModifiedBy>
  <cp:revision>3</cp:revision>
  <cp:lastPrinted>2006-08-01T17:47:00Z</cp:lastPrinted>
  <dcterms:created xsi:type="dcterms:W3CDTF">2024-01-31T16:08:00Z</dcterms:created>
  <dcterms:modified xsi:type="dcterms:W3CDTF">2024-02-01T12:20:00Z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